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14:paraId="14A26E7F" w14:textId="77777777" w:rsidTr="0052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0300EFFE" w14:textId="40A14A94" w:rsidR="00F70727" w:rsidRDefault="000E77D3" w:rsidP="00F70727">
            <w:sdt>
              <w:sdtPr>
                <w:id w:val="-820199486"/>
                <w:placeholder>
                  <w:docPart w:val="90C7E9EA0DBA4840A5BD6623E762AA07"/>
                </w:placeholder>
                <w15:appearance w15:val="hidden"/>
              </w:sdtPr>
              <w:sdtEndPr/>
              <w:sdtContent>
                <w:r w:rsidR="007C4CE9">
                  <w:t>Eugene Michael</w:t>
                </w:r>
              </w:sdtContent>
            </w:sdt>
            <w:r w:rsidR="00F70727">
              <w:t xml:space="preserve"> </w:t>
            </w:r>
          </w:p>
          <w:p w14:paraId="5FAD3899" w14:textId="750F81DB" w:rsidR="00F70727" w:rsidRDefault="00F70727" w:rsidP="00F70727"/>
        </w:tc>
        <w:tc>
          <w:tcPr>
            <w:tcW w:w="5047" w:type="dxa"/>
            <w:tcMar>
              <w:right w:w="14" w:type="dxa"/>
            </w:tcMar>
          </w:tcPr>
          <w:p w14:paraId="13613E5F" w14:textId="06B6EEA1" w:rsidR="00F70727" w:rsidRPr="009A311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75C984" w14:textId="77777777" w:rsidR="00F70727" w:rsidRDefault="00F70727"/>
    <w:p w14:paraId="5FC09C73" w14:textId="77777777" w:rsidR="00F70727" w:rsidRDefault="00F70727" w:rsidP="00F70727">
      <w:pPr>
        <w:spacing w:before="480"/>
      </w:pPr>
    </w:p>
    <w:tbl>
      <w:tblPr>
        <w:tblStyle w:val="GridTable4-Accent5"/>
        <w:tblW w:w="5000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5040"/>
        <w:gridCol w:w="5040"/>
      </w:tblGrid>
      <w:tr w:rsidR="007C1172" w:rsidRPr="007427F1" w14:paraId="6D6CD9A8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B3EDD43" w14:textId="77777777" w:rsidR="007C1172" w:rsidRPr="007427F1" w:rsidRDefault="000E77D3" w:rsidP="000542B0">
            <w:pPr>
              <w:pStyle w:val="Title"/>
            </w:pPr>
            <w:sdt>
              <w:sdtPr>
                <w:id w:val="-1395425498"/>
                <w:placeholder>
                  <w:docPart w:val="A14BF8D042B04AA0B266383B940FAB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70727" w:rsidRPr="00F70727">
                  <w:t xml:space="preserve">INVOICE </w:t>
                </w:r>
                <w:r w:rsidR="003E57E0" w:rsidRPr="00F70727">
                  <w:t>No.</w:t>
                </w:r>
              </w:sdtContent>
            </w:sdt>
            <w:r w:rsidR="00D360FC">
              <w:t xml:space="preserve"> </w:t>
            </w:r>
            <w:sdt>
              <w:sdtPr>
                <w:id w:val="670990636"/>
                <w:placeholder>
                  <w:docPart w:val="994C62F2937D438C902D54F42C5128FF"/>
                </w:placeholder>
                <w:showingPlcHdr/>
                <w15:appearance w15:val="hidden"/>
              </w:sdtPr>
              <w:sdtEndPr/>
              <w:sdtContent>
                <w:r w:rsidR="00F70727" w:rsidRPr="00F70727">
                  <w:t>1002</w:t>
                </w:r>
              </w:sdtContent>
            </w:sdt>
          </w:p>
        </w:tc>
        <w:tc>
          <w:tcPr>
            <w:tcW w:w="5040" w:type="dxa"/>
          </w:tcPr>
          <w:p w14:paraId="35BB4C5A" w14:textId="19F44DE3" w:rsidR="007C1172" w:rsidRPr="007427F1" w:rsidRDefault="000E77D3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BB53C1BF4ED44CB0A819AC3E474B3F09"/>
                </w:placeholder>
                <w:temporary/>
                <w:showingPlcHdr/>
                <w15:appearance w15:val="hidden"/>
              </w:sdtPr>
              <w:sdtEndPr/>
              <w:sdtContent>
                <w:r w:rsidR="000542B0" w:rsidRPr="007427F1">
                  <w:t>Date</w:t>
                </w:r>
              </w:sdtContent>
            </w:sdt>
            <w:r w:rsidR="00D360FC">
              <w:t xml:space="preserve">  </w:t>
            </w:r>
            <w:sdt>
              <w:sdtPr>
                <w:id w:val="117112425"/>
                <w:placeholder>
                  <w:docPart w:val="C7C7BE591CC54C0AAAFB99A299306DC6"/>
                </w:placeholder>
                <w15:appearance w15:val="hidden"/>
              </w:sdtPr>
              <w:sdtEndPr/>
              <w:sdtContent>
                <w:r w:rsidR="00821007">
                  <w:t>06-03-2024</w:t>
                </w:r>
              </w:sdtContent>
            </w:sdt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520"/>
        <w:gridCol w:w="2520"/>
        <w:gridCol w:w="5040"/>
      </w:tblGrid>
      <w:tr w:rsidR="007C1172" w:rsidRPr="00F70727" w14:paraId="7D70F4D1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03E6EE62" w14:textId="77777777" w:rsidR="004A1D7B" w:rsidRPr="00F70727" w:rsidRDefault="000E77D3" w:rsidP="00F70727">
            <w:pPr>
              <w:pStyle w:val="Heading1"/>
              <w:outlineLvl w:val="0"/>
            </w:pPr>
            <w:sdt>
              <w:sdtPr>
                <w:id w:val="1069538511"/>
                <w:placeholder>
                  <w:docPart w:val="15670FE9367D46E5BB3083E13AAEE757"/>
                </w:placeholder>
                <w:showingPlcHdr/>
                <w15:appearance w15:val="hidden"/>
              </w:sdtPr>
              <w:sdtEndPr/>
              <w:sdtContent>
                <w:r w:rsidR="00F70727" w:rsidRPr="00F70727">
                  <w:t>Bill To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4D53CBE4" w14:textId="77777777" w:rsidR="007C1172" w:rsidRPr="00F70727" w:rsidRDefault="000E77D3" w:rsidP="00F70727">
            <w:pPr>
              <w:pStyle w:val="Heading1"/>
              <w:outlineLvl w:val="0"/>
            </w:pPr>
            <w:sdt>
              <w:sdtPr>
                <w:id w:val="-1645262729"/>
                <w:placeholder>
                  <w:docPart w:val="D80A78271C58497BA61E3460A30B89AC"/>
                </w:placeholder>
                <w:showingPlcHdr/>
                <w15:appearance w15:val="hidden"/>
              </w:sdtPr>
              <w:sdtEndPr/>
              <w:sdtContent>
                <w:r w:rsidR="00F70727" w:rsidRPr="00F70727">
                  <w:rPr>
                    <w:rStyle w:val="PlaceholderText"/>
                    <w:color w:val="577188" w:themeColor="accent1" w:themeShade="BF"/>
                  </w:rPr>
                  <w:t>SHIP TO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22C1BCB3" w14:textId="77777777" w:rsidR="007C1172" w:rsidRPr="00F70727" w:rsidRDefault="000E77D3" w:rsidP="00F70727">
            <w:pPr>
              <w:pStyle w:val="Heading1"/>
              <w:outlineLvl w:val="0"/>
            </w:pPr>
            <w:sdt>
              <w:sdtPr>
                <w:id w:val="-1705396188"/>
                <w:placeholder>
                  <w:docPart w:val="05CD54D94B6949B1B0A164C0AB37D951"/>
                </w:placeholder>
                <w:showingPlcHdr/>
                <w15:appearance w15:val="hidden"/>
              </w:sdtPr>
              <w:sdtEndPr/>
              <w:sdtContent>
                <w:r w:rsidR="00F70727" w:rsidRPr="00F70727">
                  <w:t>INSTRUCTIONS</w:t>
                </w:r>
              </w:sdtContent>
            </w:sdt>
            <w:r w:rsidR="00F70727" w:rsidRPr="00F70727">
              <w:t xml:space="preserve"> </w:t>
            </w:r>
          </w:p>
        </w:tc>
      </w:tr>
      <w:tr w:rsidR="007C1172" w:rsidRPr="007427F1" w14:paraId="72863FF5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16CF54D" w14:textId="2524AB4F" w:rsidR="00841DD4" w:rsidRPr="007427F1" w:rsidRDefault="000E77D3" w:rsidP="00F70727">
            <w:sdt>
              <w:sdtPr>
                <w:id w:val="1144937407"/>
                <w:placeholder>
                  <w:docPart w:val="6CF81839C75A45058E6098DB0CA2B3C9"/>
                </w:placeholder>
                <w15:appearance w15:val="hidden"/>
              </w:sdtPr>
              <w:sdtEndPr/>
              <w:sdtContent>
                <w:r w:rsidR="007C4CE9">
                  <w:t>Quao</w:t>
                </w:r>
              </w:sdtContent>
            </w:sdt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C0B8314" w14:textId="77777777" w:rsidR="007C1172" w:rsidRPr="007427F1" w:rsidRDefault="000E77D3" w:rsidP="00F70727">
            <w:sdt>
              <w:sdtPr>
                <w:id w:val="-786579127"/>
                <w:placeholder>
                  <w:docPart w:val="927B9FF82E364A44B74D2DB5D5BEDAD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B01A50" w:rsidRPr="00F70727">
                  <w:t>Same as recipient</w:t>
                </w:r>
              </w:sdtContent>
            </w:sdt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60B09D0F" w14:textId="335C825C" w:rsidR="007C1172" w:rsidRPr="007427F1" w:rsidRDefault="000E77D3" w:rsidP="00841DD4">
            <w:pPr>
              <w:spacing w:after="40"/>
            </w:pPr>
            <w:sdt>
              <w:sdtPr>
                <w:id w:val="-1174956931"/>
                <w:placeholder>
                  <w:docPart w:val="DB55BB6BF48B4645B67B0E5C51E3994F"/>
                </w:placeholder>
                <w15:appearance w15:val="hidden"/>
              </w:sdtPr>
              <w:sdtEndPr/>
              <w:sdtContent>
                <w:r w:rsidR="00E02953">
                  <w:t xml:space="preserve">TRX ID: </w:t>
                </w:r>
                <w:r w:rsidR="00821007" w:rsidRPr="00821007">
                  <w:rPr>
                    <w:rFonts w:ascii="Verdana" w:hAnsi="Verdana" w:cs="Verdana"/>
                    <w:kern w:val="0"/>
                    <w:sz w:val="18"/>
                    <w:szCs w:val="18"/>
                  </w:rPr>
                  <w:t>0x5ac30931ab8a654cf1a61be82f643cfc757646dbb019229f25a027cf9bab7181</w:t>
                </w:r>
              </w:sdtContent>
            </w:sdt>
            <w:r w:rsidR="00F70727">
              <w:t xml:space="preserve"> </w:t>
            </w:r>
          </w:p>
        </w:tc>
      </w:tr>
    </w:tbl>
    <w:tbl>
      <w:tblPr>
        <w:tblStyle w:val="InvoiceTable"/>
        <w:tblW w:w="5000" w:type="pct"/>
        <w:tblLayout w:type="fixed"/>
        <w:tblLook w:val="04E0" w:firstRow="1" w:lastRow="1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2016"/>
        <w:gridCol w:w="4032"/>
        <w:gridCol w:w="2016"/>
        <w:gridCol w:w="2016"/>
      </w:tblGrid>
      <w:tr w:rsidR="007C1172" w:rsidRPr="00F70727" w14:paraId="01CC2ADF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23508F58" w14:textId="77777777" w:rsidR="007C1172" w:rsidRPr="00F70727" w:rsidRDefault="000E77D3" w:rsidP="00F70727">
            <w:pPr>
              <w:pStyle w:val="Heading1White"/>
              <w:jc w:val="left"/>
            </w:pPr>
            <w:sdt>
              <w:sdtPr>
                <w:id w:val="-1186138732"/>
                <w:placeholder>
                  <w:docPart w:val="6B03CC4524A9410CADE797D5A50460AC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F70727">
                  <w:t>Quantity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4032" w:type="dxa"/>
          </w:tcPr>
          <w:p w14:paraId="6497E7D3" w14:textId="77777777" w:rsidR="007C1172" w:rsidRPr="00F70727" w:rsidRDefault="000E77D3" w:rsidP="00F70727">
            <w:pPr>
              <w:pStyle w:val="Heading1White"/>
              <w:jc w:val="left"/>
            </w:pPr>
            <w:sdt>
              <w:sdtPr>
                <w:id w:val="495689249"/>
                <w:placeholder>
                  <w:docPart w:val="64AF5F9D8F7143FD84B604532C1FDFEB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F70727">
                  <w:t>Description</w:t>
                </w:r>
              </w:sdtContent>
            </w:sdt>
            <w:r w:rsidR="00F70727" w:rsidRPr="00F70727">
              <w:t xml:space="preserve"> </w:t>
            </w:r>
          </w:p>
        </w:tc>
        <w:tc>
          <w:tcPr>
            <w:tcW w:w="2016" w:type="dxa"/>
          </w:tcPr>
          <w:p w14:paraId="32A58715" w14:textId="77777777" w:rsidR="007C1172" w:rsidRPr="00F70727" w:rsidRDefault="000E77D3" w:rsidP="00F70727">
            <w:pPr>
              <w:pStyle w:val="Heading1White"/>
              <w:jc w:val="right"/>
            </w:pPr>
            <w:sdt>
              <w:sdtPr>
                <w:id w:val="822944476"/>
                <w:placeholder>
                  <w:docPart w:val="74AF1D74D917464E822F6097821634E4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F70727">
                  <w:t>Unit Price</w:t>
                </w:r>
              </w:sdtContent>
            </w:sdt>
            <w:r w:rsidR="00F70727" w:rsidRPr="00F70727">
              <w:t xml:space="preserve"> </w:t>
            </w:r>
          </w:p>
        </w:tc>
        <w:sdt>
          <w:sdtPr>
            <w:id w:val="1062519107"/>
            <w:placeholder>
              <w:docPart w:val="0842B1B6EF5D4A2B9F150F6233924E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133C0D05" w14:textId="77777777" w:rsidR="007C1172" w:rsidRPr="00F70727" w:rsidRDefault="0018376C" w:rsidP="00F70727">
                <w:pPr>
                  <w:pStyle w:val="Heading1White"/>
                  <w:jc w:val="right"/>
                </w:pPr>
                <w:r w:rsidRPr="00F70727">
                  <w:t>Total</w:t>
                </w:r>
              </w:p>
            </w:tc>
          </w:sdtContent>
        </w:sdt>
      </w:tr>
      <w:tr w:rsidR="007C1172" w:rsidRPr="007427F1" w14:paraId="7CBC0FA5" w14:textId="77777777" w:rsidTr="00F70727">
        <w:tc>
          <w:tcPr>
            <w:tcW w:w="2016" w:type="dxa"/>
          </w:tcPr>
          <w:p w14:paraId="10956D61" w14:textId="4BAFF3A6" w:rsidR="007C1172" w:rsidRPr="007427F1" w:rsidRDefault="000E77D3" w:rsidP="00F70727">
            <w:sdt>
              <w:sdtPr>
                <w:id w:val="1305353443"/>
                <w:placeholder>
                  <w:docPart w:val="9F21D210176A4F1B94361585BD5D71E0"/>
                </w:placeholder>
                <w15:appearance w15:val="hidden"/>
              </w:sdtPr>
              <w:sdtEndPr/>
              <w:sdtContent>
                <w:r w:rsidR="00E02953">
                  <w:t>1</w:t>
                </w:r>
              </w:sdtContent>
            </w:sdt>
          </w:p>
        </w:tc>
        <w:tc>
          <w:tcPr>
            <w:tcW w:w="4032" w:type="dxa"/>
          </w:tcPr>
          <w:p w14:paraId="4F91D6D7" w14:textId="214062B4" w:rsidR="007C1172" w:rsidRPr="007427F1" w:rsidRDefault="000E77D3" w:rsidP="00F70727">
            <w:sdt>
              <w:sdtPr>
                <w:id w:val="-2058773306"/>
                <w:placeholder>
                  <w:docPart w:val="D03D3653061B462C83C8CDDC73C8C184"/>
                </w:placeholder>
                <w15:appearance w15:val="hidden"/>
              </w:sdtPr>
              <w:sdtEndPr/>
              <w:sdtContent>
                <w:r w:rsidR="006806CA">
                  <w:t>BEP20</w:t>
                </w:r>
                <w:r w:rsidR="00E02953">
                  <w:t xml:space="preserve"> USDT </w:t>
                </w:r>
                <w:r w:rsidR="006806CA">
                  <w:t>497</w:t>
                </w:r>
                <w:r w:rsidR="00E02953">
                  <w:t>$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28EBD438" w14:textId="34B2FD1A" w:rsidR="007C1172" w:rsidRPr="007427F1" w:rsidRDefault="000E77D3" w:rsidP="00F70727">
            <w:pPr>
              <w:jc w:val="right"/>
            </w:pPr>
            <w:sdt>
              <w:sdtPr>
                <w:id w:val="819692342"/>
                <w:placeholder>
                  <w:docPart w:val="2AC801F0F4D743C783AC6F016BAA58B4"/>
                </w:placeholder>
                <w15:appearance w15:val="hidden"/>
              </w:sdtPr>
              <w:sdtEndPr/>
              <w:sdtContent>
                <w:r w:rsidR="00E02953">
                  <w:t>$</w:t>
                </w:r>
                <w:r w:rsidR="00821007">
                  <w:t>500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7A392136" w14:textId="15F09C59" w:rsidR="00D360FC" w:rsidRPr="007427F1" w:rsidRDefault="000E77D3" w:rsidP="00F70727">
            <w:pPr>
              <w:jc w:val="right"/>
            </w:pPr>
            <w:sdt>
              <w:sdtPr>
                <w:id w:val="-903056548"/>
                <w:placeholder>
                  <w:docPart w:val="3E16915BD26D4C0B81DD734F8BAABDBA"/>
                </w:placeholder>
                <w15:appearance w15:val="hidden"/>
              </w:sdtPr>
              <w:sdtEndPr/>
              <w:sdtContent>
                <w:r w:rsidR="00E02953">
                  <w:t>$</w:t>
                </w:r>
                <w:r w:rsidR="00821007">
                  <w:t>500</w:t>
                </w:r>
              </w:sdtContent>
            </w:sdt>
            <w:r w:rsidR="00F70727">
              <w:t xml:space="preserve"> </w:t>
            </w:r>
          </w:p>
        </w:tc>
      </w:tr>
      <w:tr w:rsidR="00363B0A" w:rsidRPr="007427F1" w14:paraId="7C7F69D0" w14:textId="77777777" w:rsidTr="00C46A36">
        <w:tc>
          <w:tcPr>
            <w:tcW w:w="2016" w:type="dxa"/>
          </w:tcPr>
          <w:p w14:paraId="55B13709" w14:textId="77777777" w:rsidR="00363B0A" w:rsidRPr="007427F1" w:rsidRDefault="00363B0A" w:rsidP="00C46A36"/>
        </w:tc>
        <w:tc>
          <w:tcPr>
            <w:tcW w:w="4032" w:type="dxa"/>
          </w:tcPr>
          <w:p w14:paraId="0A99251F" w14:textId="77777777" w:rsidR="00363B0A" w:rsidRPr="007427F1" w:rsidRDefault="00363B0A" w:rsidP="00C46A36"/>
        </w:tc>
        <w:tc>
          <w:tcPr>
            <w:tcW w:w="2016" w:type="dxa"/>
          </w:tcPr>
          <w:p w14:paraId="3031C95D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0106C9FC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56AD3BB9" w14:textId="77777777" w:rsidTr="00C46A36">
        <w:tc>
          <w:tcPr>
            <w:tcW w:w="2016" w:type="dxa"/>
          </w:tcPr>
          <w:p w14:paraId="3F0B4347" w14:textId="77777777" w:rsidR="00363B0A" w:rsidRPr="007427F1" w:rsidRDefault="00363B0A" w:rsidP="00C46A36"/>
        </w:tc>
        <w:tc>
          <w:tcPr>
            <w:tcW w:w="4032" w:type="dxa"/>
          </w:tcPr>
          <w:p w14:paraId="2E20E3C5" w14:textId="77777777" w:rsidR="00363B0A" w:rsidRPr="007427F1" w:rsidRDefault="00363B0A" w:rsidP="00C46A36"/>
        </w:tc>
        <w:tc>
          <w:tcPr>
            <w:tcW w:w="2016" w:type="dxa"/>
          </w:tcPr>
          <w:p w14:paraId="3ECEC266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1D04A7FC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67BB6156" w14:textId="77777777" w:rsidTr="00C46A36">
        <w:tc>
          <w:tcPr>
            <w:tcW w:w="2016" w:type="dxa"/>
          </w:tcPr>
          <w:p w14:paraId="4ED9057E" w14:textId="77777777" w:rsidR="00363B0A" w:rsidRPr="007427F1" w:rsidRDefault="00363B0A" w:rsidP="00C46A36"/>
        </w:tc>
        <w:tc>
          <w:tcPr>
            <w:tcW w:w="4032" w:type="dxa"/>
          </w:tcPr>
          <w:p w14:paraId="76B49214" w14:textId="77777777" w:rsidR="00363B0A" w:rsidRPr="007427F1" w:rsidRDefault="00363B0A" w:rsidP="00C46A36"/>
        </w:tc>
        <w:tc>
          <w:tcPr>
            <w:tcW w:w="2016" w:type="dxa"/>
          </w:tcPr>
          <w:p w14:paraId="08550B45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419E0F3D" w14:textId="77777777" w:rsidR="00363B0A" w:rsidRPr="007427F1" w:rsidRDefault="00363B0A" w:rsidP="00C46A36">
            <w:pPr>
              <w:jc w:val="right"/>
            </w:pPr>
          </w:p>
        </w:tc>
      </w:tr>
      <w:tr w:rsidR="00363B0A" w:rsidRPr="007427F1" w14:paraId="3F65D26E" w14:textId="77777777" w:rsidTr="00C46A36">
        <w:tc>
          <w:tcPr>
            <w:tcW w:w="2016" w:type="dxa"/>
          </w:tcPr>
          <w:p w14:paraId="1A9219B4" w14:textId="77777777" w:rsidR="00363B0A" w:rsidRPr="007427F1" w:rsidRDefault="00363B0A" w:rsidP="00C46A36"/>
        </w:tc>
        <w:tc>
          <w:tcPr>
            <w:tcW w:w="4032" w:type="dxa"/>
          </w:tcPr>
          <w:p w14:paraId="71F0D2B9" w14:textId="77777777" w:rsidR="00363B0A" w:rsidRPr="007427F1" w:rsidRDefault="00363B0A" w:rsidP="00C46A36"/>
        </w:tc>
        <w:tc>
          <w:tcPr>
            <w:tcW w:w="2016" w:type="dxa"/>
          </w:tcPr>
          <w:p w14:paraId="3ED0F639" w14:textId="77777777" w:rsidR="00363B0A" w:rsidRPr="007427F1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7182BBA6" w14:textId="77777777" w:rsidR="00363B0A" w:rsidRPr="007427F1" w:rsidRDefault="00363B0A" w:rsidP="00C46A36">
            <w:pPr>
              <w:jc w:val="right"/>
            </w:pPr>
          </w:p>
        </w:tc>
      </w:tr>
      <w:tr w:rsidR="007C1172" w:rsidRPr="007427F1" w14:paraId="74354850" w14:textId="77777777" w:rsidTr="00C46A36">
        <w:tc>
          <w:tcPr>
            <w:tcW w:w="2016" w:type="dxa"/>
          </w:tcPr>
          <w:p w14:paraId="40469B01" w14:textId="77777777" w:rsidR="007C1172" w:rsidRPr="007427F1" w:rsidRDefault="007C1172" w:rsidP="00C46A36"/>
        </w:tc>
        <w:tc>
          <w:tcPr>
            <w:tcW w:w="4032" w:type="dxa"/>
          </w:tcPr>
          <w:p w14:paraId="6FB5556B" w14:textId="77777777" w:rsidR="007C1172" w:rsidRPr="007427F1" w:rsidRDefault="007C1172" w:rsidP="00C46A36"/>
        </w:tc>
        <w:tc>
          <w:tcPr>
            <w:tcW w:w="2016" w:type="dxa"/>
          </w:tcPr>
          <w:p w14:paraId="1A9AE4D5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434975B4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37EC572" w14:textId="77777777" w:rsidTr="00C46A36">
        <w:tc>
          <w:tcPr>
            <w:tcW w:w="2016" w:type="dxa"/>
          </w:tcPr>
          <w:p w14:paraId="3B2421AB" w14:textId="77777777" w:rsidR="007C1172" w:rsidRPr="007427F1" w:rsidRDefault="007C1172" w:rsidP="00C46A36"/>
        </w:tc>
        <w:tc>
          <w:tcPr>
            <w:tcW w:w="4032" w:type="dxa"/>
          </w:tcPr>
          <w:p w14:paraId="742C79A8" w14:textId="77777777" w:rsidR="007C1172" w:rsidRPr="007427F1" w:rsidRDefault="007C1172" w:rsidP="00C46A36"/>
        </w:tc>
        <w:tc>
          <w:tcPr>
            <w:tcW w:w="2016" w:type="dxa"/>
          </w:tcPr>
          <w:p w14:paraId="69440862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202763C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1862A4E8" w14:textId="77777777" w:rsidTr="00C46A36">
        <w:tc>
          <w:tcPr>
            <w:tcW w:w="2016" w:type="dxa"/>
          </w:tcPr>
          <w:p w14:paraId="116984C0" w14:textId="77777777" w:rsidR="007C1172" w:rsidRPr="007427F1" w:rsidRDefault="007C1172" w:rsidP="00C46A36"/>
        </w:tc>
        <w:tc>
          <w:tcPr>
            <w:tcW w:w="4032" w:type="dxa"/>
          </w:tcPr>
          <w:p w14:paraId="18168787" w14:textId="77777777" w:rsidR="007C1172" w:rsidRPr="007427F1" w:rsidRDefault="007C1172" w:rsidP="00C46A36"/>
        </w:tc>
        <w:tc>
          <w:tcPr>
            <w:tcW w:w="2016" w:type="dxa"/>
          </w:tcPr>
          <w:p w14:paraId="335A0E5A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20E5510A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66D77903" w14:textId="77777777" w:rsidTr="00C46A36">
        <w:tc>
          <w:tcPr>
            <w:tcW w:w="2016" w:type="dxa"/>
          </w:tcPr>
          <w:p w14:paraId="1B5D1B92" w14:textId="77777777" w:rsidR="007C1172" w:rsidRPr="007427F1" w:rsidRDefault="007C1172" w:rsidP="00C46A36"/>
        </w:tc>
        <w:tc>
          <w:tcPr>
            <w:tcW w:w="4032" w:type="dxa"/>
          </w:tcPr>
          <w:p w14:paraId="5DF767DC" w14:textId="77777777" w:rsidR="007C1172" w:rsidRPr="007427F1" w:rsidRDefault="007C1172" w:rsidP="00C46A36"/>
        </w:tc>
        <w:tc>
          <w:tcPr>
            <w:tcW w:w="2016" w:type="dxa"/>
          </w:tcPr>
          <w:p w14:paraId="7758491F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10FA212D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13347784" w14:textId="77777777" w:rsidTr="00C46A36">
        <w:tc>
          <w:tcPr>
            <w:tcW w:w="2016" w:type="dxa"/>
          </w:tcPr>
          <w:p w14:paraId="734A54BC" w14:textId="77777777" w:rsidR="007C1172" w:rsidRPr="007427F1" w:rsidRDefault="007C1172" w:rsidP="00C46A36"/>
        </w:tc>
        <w:tc>
          <w:tcPr>
            <w:tcW w:w="4032" w:type="dxa"/>
          </w:tcPr>
          <w:p w14:paraId="05A198AD" w14:textId="77777777" w:rsidR="007C1172" w:rsidRPr="007427F1" w:rsidRDefault="007C1172" w:rsidP="00C46A36"/>
        </w:tc>
        <w:tc>
          <w:tcPr>
            <w:tcW w:w="2016" w:type="dxa"/>
          </w:tcPr>
          <w:p w14:paraId="236AD960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5521F803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49D0FE23" w14:textId="77777777" w:rsidTr="00C46A36">
        <w:tc>
          <w:tcPr>
            <w:tcW w:w="2016" w:type="dxa"/>
          </w:tcPr>
          <w:p w14:paraId="5ED9B00F" w14:textId="77777777" w:rsidR="007C1172" w:rsidRPr="007427F1" w:rsidRDefault="007C1172" w:rsidP="00C46A36"/>
        </w:tc>
        <w:tc>
          <w:tcPr>
            <w:tcW w:w="4032" w:type="dxa"/>
          </w:tcPr>
          <w:p w14:paraId="604416A0" w14:textId="77777777" w:rsidR="007C1172" w:rsidRPr="007427F1" w:rsidRDefault="007C1172" w:rsidP="00C46A36"/>
        </w:tc>
        <w:tc>
          <w:tcPr>
            <w:tcW w:w="2016" w:type="dxa"/>
          </w:tcPr>
          <w:p w14:paraId="2F24D689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3471A84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01FCD3FB" w14:textId="77777777" w:rsidTr="00C46A36">
        <w:tc>
          <w:tcPr>
            <w:tcW w:w="2016" w:type="dxa"/>
          </w:tcPr>
          <w:p w14:paraId="71B269CA" w14:textId="77777777" w:rsidR="007C1172" w:rsidRPr="007427F1" w:rsidRDefault="007C1172" w:rsidP="00C46A36"/>
        </w:tc>
        <w:tc>
          <w:tcPr>
            <w:tcW w:w="4032" w:type="dxa"/>
          </w:tcPr>
          <w:p w14:paraId="64916BDB" w14:textId="77777777" w:rsidR="007C1172" w:rsidRPr="007427F1" w:rsidRDefault="007C1172" w:rsidP="00C46A36"/>
        </w:tc>
        <w:tc>
          <w:tcPr>
            <w:tcW w:w="2016" w:type="dxa"/>
          </w:tcPr>
          <w:p w14:paraId="39E3ABF7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E4902C9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7AD0731F" w14:textId="77777777" w:rsidTr="00C46A36">
        <w:tc>
          <w:tcPr>
            <w:tcW w:w="2016" w:type="dxa"/>
          </w:tcPr>
          <w:p w14:paraId="5B5CFA81" w14:textId="77777777" w:rsidR="007C1172" w:rsidRPr="007427F1" w:rsidRDefault="007C1172" w:rsidP="00C46A36"/>
        </w:tc>
        <w:tc>
          <w:tcPr>
            <w:tcW w:w="4032" w:type="dxa"/>
          </w:tcPr>
          <w:p w14:paraId="19031B28" w14:textId="77777777" w:rsidR="007C1172" w:rsidRPr="007427F1" w:rsidRDefault="007C1172" w:rsidP="00C46A36"/>
        </w:tc>
        <w:tc>
          <w:tcPr>
            <w:tcW w:w="2016" w:type="dxa"/>
          </w:tcPr>
          <w:p w14:paraId="2735946A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4D8B79E7" w14:textId="77777777" w:rsidR="007C1172" w:rsidRPr="007427F1" w:rsidRDefault="007C1172" w:rsidP="00C46A36">
            <w:pPr>
              <w:jc w:val="right"/>
            </w:pPr>
          </w:p>
        </w:tc>
      </w:tr>
      <w:tr w:rsidR="007C1172" w:rsidRPr="007427F1" w14:paraId="5B4BA3DB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29DD7528" w14:textId="77777777" w:rsidR="007C1172" w:rsidRPr="007427F1" w:rsidRDefault="007C1172" w:rsidP="00C46A36"/>
        </w:tc>
        <w:tc>
          <w:tcPr>
            <w:tcW w:w="4032" w:type="dxa"/>
          </w:tcPr>
          <w:p w14:paraId="2FE453FA" w14:textId="77777777" w:rsidR="007C1172" w:rsidRPr="007427F1" w:rsidRDefault="007C1172" w:rsidP="00C46A36"/>
        </w:tc>
        <w:tc>
          <w:tcPr>
            <w:tcW w:w="2016" w:type="dxa"/>
          </w:tcPr>
          <w:p w14:paraId="65766C7E" w14:textId="77777777" w:rsidR="007C1172" w:rsidRPr="007427F1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0B2D1357" w14:textId="77777777" w:rsidR="007C1172" w:rsidRPr="007427F1" w:rsidRDefault="007C1172" w:rsidP="00C46A36">
            <w:pPr>
              <w:jc w:val="right"/>
            </w:pPr>
          </w:p>
        </w:tc>
      </w:tr>
    </w:tbl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7427F1" w14:paraId="6641E78D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7FD9EBAF" w14:textId="77777777" w:rsidR="007C1172" w:rsidRPr="007427F1" w:rsidRDefault="000E77D3" w:rsidP="00C46A36">
            <w:pPr>
              <w:pStyle w:val="Heading1"/>
              <w:spacing w:before="80" w:after="80"/>
              <w:outlineLvl w:val="0"/>
            </w:pPr>
            <w:sdt>
              <w:sdtPr>
                <w:id w:val="465547225"/>
                <w:placeholder>
                  <w:docPart w:val="81FE1D828E2244318F4AAB4ED79173A3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F70727">
                  <w:t>Subtotal</w:t>
                </w:r>
              </w:sdtContent>
            </w:sdt>
            <w:r w:rsidR="00F70727">
              <w:t xml:space="preserve"> </w:t>
            </w:r>
          </w:p>
        </w:tc>
        <w:tc>
          <w:tcPr>
            <w:tcW w:w="2016" w:type="dxa"/>
          </w:tcPr>
          <w:p w14:paraId="6633A4B0" w14:textId="295807ED" w:rsidR="007C1172" w:rsidRPr="007427F1" w:rsidRDefault="000E77D3" w:rsidP="00F70727">
            <w:pPr>
              <w:jc w:val="right"/>
            </w:pPr>
            <w:sdt>
              <w:sdtPr>
                <w:id w:val="-138892161"/>
                <w:placeholder>
                  <w:docPart w:val="7971E1F72DD9470A86AF138D65DBABC9"/>
                </w:placeholder>
                <w15:appearance w15:val="hidden"/>
              </w:sdtPr>
              <w:sdtEndPr/>
              <w:sdtContent>
                <w:r w:rsidR="00E02953">
                  <w:t>$</w:t>
                </w:r>
                <w:r w:rsidR="00821007">
                  <w:t>500</w:t>
                </w:r>
              </w:sdtContent>
            </w:sdt>
          </w:p>
        </w:tc>
      </w:tr>
      <w:tr w:rsidR="007C1172" w:rsidRPr="007427F1" w14:paraId="1BCA7E3E" w14:textId="77777777" w:rsidTr="00F70727">
        <w:trPr>
          <w:trHeight w:val="403"/>
        </w:trPr>
        <w:tc>
          <w:tcPr>
            <w:tcW w:w="3024" w:type="dxa"/>
          </w:tcPr>
          <w:p w14:paraId="095CF07B" w14:textId="4070C2E1" w:rsidR="007C1172" w:rsidRPr="007427F1" w:rsidRDefault="007C1172" w:rsidP="00C46A36">
            <w:pPr>
              <w:pStyle w:val="Heading1"/>
              <w:spacing w:before="80" w:after="80"/>
              <w:outlineLvl w:val="0"/>
            </w:pPr>
          </w:p>
        </w:tc>
        <w:tc>
          <w:tcPr>
            <w:tcW w:w="2016" w:type="dxa"/>
          </w:tcPr>
          <w:p w14:paraId="4D825382" w14:textId="4F45B655" w:rsidR="007C1172" w:rsidRPr="007427F1" w:rsidRDefault="007C1172" w:rsidP="00F70727">
            <w:pPr>
              <w:jc w:val="right"/>
            </w:pPr>
          </w:p>
        </w:tc>
      </w:tr>
      <w:tr w:rsidR="007C1172" w:rsidRPr="007427F1" w14:paraId="7FB705CF" w14:textId="77777777" w:rsidTr="00F70727">
        <w:trPr>
          <w:trHeight w:val="403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14:paraId="4259C619" w14:textId="7B0276AD" w:rsidR="007C1172" w:rsidRPr="007427F1" w:rsidRDefault="007C1172" w:rsidP="00C46A36">
            <w:pPr>
              <w:pStyle w:val="Heading1"/>
              <w:spacing w:before="80" w:after="80"/>
              <w:outlineLvl w:val="0"/>
            </w:pP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0911820E" w14:textId="40F11013" w:rsidR="007C1172" w:rsidRPr="007427F1" w:rsidRDefault="007C1172" w:rsidP="00F70727">
            <w:pPr>
              <w:jc w:val="right"/>
            </w:pPr>
          </w:p>
        </w:tc>
      </w:tr>
      <w:tr w:rsidR="007C1172" w:rsidRPr="007427F1" w14:paraId="5995BA62" w14:textId="77777777" w:rsidTr="00F70727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6D547" w14:textId="69718A49" w:rsidR="007C1172" w:rsidRPr="007427F1" w:rsidRDefault="000E77D3" w:rsidP="00C46A36">
            <w:pPr>
              <w:pStyle w:val="Heading2"/>
              <w:spacing w:before="80" w:after="80"/>
              <w:outlineLvl w:val="1"/>
            </w:pPr>
            <w:sdt>
              <w:sdtPr>
                <w:id w:val="-2095767089"/>
                <w:placeholder>
                  <w:docPart w:val="EAB149B142BF4AEE9B126A839F75B32E"/>
                </w:placeholder>
                <w:temporary/>
                <w:showingPlcHdr/>
                <w15:appearance w15:val="hidden"/>
              </w:sdtPr>
              <w:sdtEndPr/>
              <w:sdtContent>
                <w:r w:rsidR="0018376C" w:rsidRPr="00F70727">
                  <w:t>Total Due By</w:t>
                </w:r>
              </w:sdtContent>
            </w:sdt>
            <w:r w:rsidR="0059455E" w:rsidRPr="007427F1">
              <w:t xml:space="preserve"> </w:t>
            </w:r>
            <w:sdt>
              <w:sdtPr>
                <w:id w:val="-597175872"/>
                <w:placeholder>
                  <w:docPart w:val="EE9200E12A78429E82D1174495431061"/>
                </w:placeholder>
                <w:temporary/>
                <w:showingPlcHdr/>
                <w15:appearance w15:val="hidden"/>
              </w:sdtPr>
              <w:sdtEndPr/>
              <w:sdtContent>
                <w:r w:rsidR="0059455E" w:rsidRPr="00F70727">
                  <w:t>Date</w:t>
                </w:r>
              </w:sdtContent>
            </w:sdt>
            <w:r w:rsidR="00D360FC">
              <w:t xml:space="preserve"> </w:t>
            </w:r>
            <w:sdt>
              <w:sdtPr>
                <w:id w:val="-1526483037"/>
                <w:placeholder>
                  <w:docPart w:val="3CA061031020495F825F49F62BE0CF19"/>
                </w:placeholder>
                <w15:appearance w15:val="hidden"/>
              </w:sdtPr>
              <w:sdtEndPr/>
              <w:sdtContent>
                <w:r w:rsidR="00E02953">
                  <w:t>0</w:t>
                </w:r>
                <w:r w:rsidR="007C4CE9">
                  <w:t>5</w:t>
                </w:r>
                <w:r w:rsidR="00E02953">
                  <w:t>/05/2024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0E108" w14:textId="1AE9ECB2" w:rsidR="007C1172" w:rsidRPr="007427F1" w:rsidRDefault="000E77D3" w:rsidP="00F70727">
            <w:pPr>
              <w:jc w:val="right"/>
            </w:pPr>
            <w:sdt>
              <w:sdtPr>
                <w:id w:val="-1615515407"/>
                <w:placeholder>
                  <w:docPart w:val="84E8723979504D44A94164E02FB82024"/>
                </w:placeholder>
                <w15:appearance w15:val="hidden"/>
              </w:sdtPr>
              <w:sdtEndPr/>
              <w:sdtContent>
                <w:r w:rsidR="00E02953">
                  <w:t>$</w:t>
                </w:r>
                <w:r w:rsidR="00821007">
                  <w:t>500</w:t>
                </w:r>
              </w:sdtContent>
            </w:sdt>
            <w:r w:rsidR="00F70727" w:rsidRPr="00F70727">
              <w:t xml:space="preserve"> </w:t>
            </w:r>
          </w:p>
        </w:tc>
      </w:tr>
    </w:tbl>
    <w:p w14:paraId="601C3092" w14:textId="77777777" w:rsidR="004A1D7B" w:rsidRPr="007427F1" w:rsidRDefault="000E77D3" w:rsidP="004A1D7B">
      <w:pPr>
        <w:pStyle w:val="Closing"/>
      </w:pPr>
      <w:sdt>
        <w:sdtPr>
          <w:id w:val="-139505472"/>
          <w:placeholder>
            <w:docPart w:val="612810DFC54B4F7890EF5DA84D367DE1"/>
          </w:placeholder>
          <w:showingPlcHdr/>
          <w15:appearance w15:val="hidden"/>
        </w:sdtPr>
        <w:sdtEndPr/>
        <w:sdtContent>
          <w:r w:rsidR="00F70727" w:rsidRPr="00F70727">
            <w:t>Thank you for your business!</w:t>
          </w:r>
        </w:sdtContent>
      </w:sdt>
      <w:r w:rsidR="00F70727">
        <w:t xml:space="preserve"> </w:t>
      </w:r>
    </w:p>
    <w:p w14:paraId="34802B41" w14:textId="0663E55E" w:rsidR="004A1D7B" w:rsidRPr="007427F1" w:rsidRDefault="00E02953" w:rsidP="00A036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Sign: </w:t>
      </w:r>
      <w:r w:rsidR="00391405">
        <w:t xml:space="preserve"> </w:t>
      </w:r>
      <w:r w:rsidR="00391405">
        <w:rPr>
          <w:noProof/>
        </w:rPr>
        <w:drawing>
          <wp:inline distT="0" distB="0" distL="0" distR="0" wp14:anchorId="7CAEE8E2" wp14:editId="016FBB3F">
            <wp:extent cx="693044" cy="25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9" cy="27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D7B" w:rsidRPr="007427F1" w:rsidSect="00CD427B">
      <w:headerReference w:type="default" r:id="rId11"/>
      <w:footerReference w:type="default" r:id="rId12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31BC5" w14:textId="77777777" w:rsidR="000E77D3" w:rsidRDefault="000E77D3">
      <w:pPr>
        <w:spacing w:before="0" w:after="0"/>
      </w:pPr>
      <w:r>
        <w:separator/>
      </w:r>
    </w:p>
  </w:endnote>
  <w:endnote w:type="continuationSeparator" w:id="0">
    <w:p w14:paraId="330C3467" w14:textId="77777777" w:rsidR="000E77D3" w:rsidRDefault="000E77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C27DB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B4B6" w14:textId="77777777" w:rsidR="000E77D3" w:rsidRDefault="000E77D3">
      <w:pPr>
        <w:spacing w:before="0" w:after="0"/>
      </w:pPr>
      <w:r>
        <w:separator/>
      </w:r>
    </w:p>
  </w:footnote>
  <w:footnote w:type="continuationSeparator" w:id="0">
    <w:p w14:paraId="336F05B3" w14:textId="77777777" w:rsidR="000E77D3" w:rsidRDefault="000E77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180A0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5586905E" wp14:editId="265D441C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53"/>
    <w:rsid w:val="00026576"/>
    <w:rsid w:val="00030E49"/>
    <w:rsid w:val="000542B0"/>
    <w:rsid w:val="000722E5"/>
    <w:rsid w:val="00080532"/>
    <w:rsid w:val="000B16D6"/>
    <w:rsid w:val="000E77D3"/>
    <w:rsid w:val="0016481D"/>
    <w:rsid w:val="00170751"/>
    <w:rsid w:val="0018376C"/>
    <w:rsid w:val="00185B0A"/>
    <w:rsid w:val="001902CB"/>
    <w:rsid w:val="002201B0"/>
    <w:rsid w:val="0027603B"/>
    <w:rsid w:val="002830E4"/>
    <w:rsid w:val="002E0CC8"/>
    <w:rsid w:val="00312C2A"/>
    <w:rsid w:val="00325978"/>
    <w:rsid w:val="00354254"/>
    <w:rsid w:val="00363B0A"/>
    <w:rsid w:val="00391405"/>
    <w:rsid w:val="003940BA"/>
    <w:rsid w:val="003D12FC"/>
    <w:rsid w:val="003E57E0"/>
    <w:rsid w:val="00412F60"/>
    <w:rsid w:val="00467C64"/>
    <w:rsid w:val="00492EA3"/>
    <w:rsid w:val="004A1D7B"/>
    <w:rsid w:val="0059455E"/>
    <w:rsid w:val="00615399"/>
    <w:rsid w:val="00645D62"/>
    <w:rsid w:val="006806CA"/>
    <w:rsid w:val="00695CC4"/>
    <w:rsid w:val="006B1BBF"/>
    <w:rsid w:val="006C5323"/>
    <w:rsid w:val="007252AA"/>
    <w:rsid w:val="007427F1"/>
    <w:rsid w:val="007C1172"/>
    <w:rsid w:val="007C4CE9"/>
    <w:rsid w:val="00821007"/>
    <w:rsid w:val="00841DD4"/>
    <w:rsid w:val="00865EC8"/>
    <w:rsid w:val="008A4092"/>
    <w:rsid w:val="008B0BB0"/>
    <w:rsid w:val="00903A88"/>
    <w:rsid w:val="00911721"/>
    <w:rsid w:val="00914940"/>
    <w:rsid w:val="0097665D"/>
    <w:rsid w:val="009A311C"/>
    <w:rsid w:val="009B142E"/>
    <w:rsid w:val="00A0366B"/>
    <w:rsid w:val="00A157A3"/>
    <w:rsid w:val="00A42F35"/>
    <w:rsid w:val="00A5384D"/>
    <w:rsid w:val="00A56EDC"/>
    <w:rsid w:val="00A63413"/>
    <w:rsid w:val="00AC2B64"/>
    <w:rsid w:val="00AD7BD7"/>
    <w:rsid w:val="00AE2835"/>
    <w:rsid w:val="00B01A50"/>
    <w:rsid w:val="00BA3EC2"/>
    <w:rsid w:val="00C46A36"/>
    <w:rsid w:val="00C5047D"/>
    <w:rsid w:val="00CC5F6A"/>
    <w:rsid w:val="00CD427B"/>
    <w:rsid w:val="00D12321"/>
    <w:rsid w:val="00D360FC"/>
    <w:rsid w:val="00D7249E"/>
    <w:rsid w:val="00D93160"/>
    <w:rsid w:val="00E02953"/>
    <w:rsid w:val="00E46AB4"/>
    <w:rsid w:val="00E54CDB"/>
    <w:rsid w:val="00E77120"/>
    <w:rsid w:val="00E92120"/>
    <w:rsid w:val="00E92918"/>
    <w:rsid w:val="00EC4D1C"/>
    <w:rsid w:val="00F60CD1"/>
    <w:rsid w:val="00F70727"/>
    <w:rsid w:val="00F745DF"/>
    <w:rsid w:val="00FA58CD"/>
    <w:rsid w:val="00FB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D5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07C7C01E-4C77-4CFC-8E1E-FFD17E2A055A%7d\%7b9F2D33C3-823B-4321-AE28-38C1034951B3%7dtf027909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C7E9EA0DBA4840A5BD6623E762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FC503-59DA-411E-B071-8FCDB3D644D8}"/>
      </w:docPartPr>
      <w:docPartBody>
        <w:p w:rsidR="00ED3325" w:rsidRDefault="00420A3A">
          <w:pPr>
            <w:pStyle w:val="90C7E9EA0DBA4840A5BD6623E762AA07"/>
          </w:pPr>
          <w:r w:rsidRPr="00F70727">
            <w:t>Sonu Jain, CPA</w:t>
          </w:r>
        </w:p>
      </w:docPartBody>
    </w:docPart>
    <w:docPart>
      <w:docPartPr>
        <w:name w:val="A14BF8D042B04AA0B266383B940FA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74889-9472-48AB-9929-ED3A9F42ED5A}"/>
      </w:docPartPr>
      <w:docPartBody>
        <w:p w:rsidR="00ED3325" w:rsidRDefault="00420A3A">
          <w:pPr>
            <w:pStyle w:val="A14BF8D042B04AA0B266383B940FABD7"/>
          </w:pPr>
          <w:r w:rsidRPr="00F70727">
            <w:t>INVOICE No.</w:t>
          </w:r>
        </w:p>
      </w:docPartBody>
    </w:docPart>
    <w:docPart>
      <w:docPartPr>
        <w:name w:val="994C62F2937D438C902D54F42C512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800B4-589E-4E31-9D98-088DCBF42656}"/>
      </w:docPartPr>
      <w:docPartBody>
        <w:p w:rsidR="00ED3325" w:rsidRDefault="00420A3A">
          <w:pPr>
            <w:pStyle w:val="994C62F2937D438C902D54F42C5128FF"/>
          </w:pPr>
          <w:r w:rsidRPr="00F70727">
            <w:t>1002</w:t>
          </w:r>
        </w:p>
      </w:docPartBody>
    </w:docPart>
    <w:docPart>
      <w:docPartPr>
        <w:name w:val="BB53C1BF4ED44CB0A819AC3E474B3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D18B9-D34A-41D9-92C1-E66A01BDB7BA}"/>
      </w:docPartPr>
      <w:docPartBody>
        <w:p w:rsidR="00ED3325" w:rsidRDefault="00420A3A">
          <w:pPr>
            <w:pStyle w:val="BB53C1BF4ED44CB0A819AC3E474B3F09"/>
          </w:pPr>
          <w:r w:rsidRPr="007427F1">
            <w:t>Date</w:t>
          </w:r>
        </w:p>
      </w:docPartBody>
    </w:docPart>
    <w:docPart>
      <w:docPartPr>
        <w:name w:val="C7C7BE591CC54C0AAAFB99A29930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40F4A-FA63-48D5-B370-2A0F1B3A7239}"/>
      </w:docPartPr>
      <w:docPartBody>
        <w:p w:rsidR="00ED3325" w:rsidRDefault="00420A3A">
          <w:pPr>
            <w:pStyle w:val="C7C7BE591CC54C0AAAFB99A299306DC6"/>
          </w:pPr>
          <w:r w:rsidRPr="00F70727">
            <w:t>11/10/22</w:t>
          </w:r>
        </w:p>
      </w:docPartBody>
    </w:docPart>
    <w:docPart>
      <w:docPartPr>
        <w:name w:val="15670FE9367D46E5BB3083E13AAEE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6368-D047-414D-A91F-FEA3F4170826}"/>
      </w:docPartPr>
      <w:docPartBody>
        <w:p w:rsidR="00ED3325" w:rsidRDefault="00420A3A">
          <w:pPr>
            <w:pStyle w:val="15670FE9367D46E5BB3083E13AAEE757"/>
          </w:pPr>
          <w:r w:rsidRPr="00F70727">
            <w:t>Bill To</w:t>
          </w:r>
        </w:p>
      </w:docPartBody>
    </w:docPart>
    <w:docPart>
      <w:docPartPr>
        <w:name w:val="D80A78271C58497BA61E3460A30B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234BC-2221-4ECB-B68E-122C48B4D72C}"/>
      </w:docPartPr>
      <w:docPartBody>
        <w:p w:rsidR="00ED3325" w:rsidRDefault="00420A3A">
          <w:pPr>
            <w:pStyle w:val="D80A78271C58497BA61E3460A30B89AC"/>
          </w:pPr>
          <w:r w:rsidRPr="00F70727">
            <w:rPr>
              <w:rStyle w:val="PlaceholderText"/>
              <w:color w:val="2F5496" w:themeColor="accent1" w:themeShade="BF"/>
            </w:rPr>
            <w:t>SHIP TO</w:t>
          </w:r>
        </w:p>
      </w:docPartBody>
    </w:docPart>
    <w:docPart>
      <w:docPartPr>
        <w:name w:val="05CD54D94B6949B1B0A164C0AB37D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40D25-8087-4692-B99A-478982AC37F5}"/>
      </w:docPartPr>
      <w:docPartBody>
        <w:p w:rsidR="00ED3325" w:rsidRDefault="00420A3A">
          <w:pPr>
            <w:pStyle w:val="05CD54D94B6949B1B0A164C0AB37D951"/>
          </w:pPr>
          <w:r w:rsidRPr="00F70727">
            <w:t>INSTRUCTIONS</w:t>
          </w:r>
        </w:p>
      </w:docPartBody>
    </w:docPart>
    <w:docPart>
      <w:docPartPr>
        <w:name w:val="6CF81839C75A45058E6098DB0CA2B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E2E7-1760-411F-81B8-5C1695F02943}"/>
      </w:docPartPr>
      <w:docPartBody>
        <w:p w:rsidR="00ED3325" w:rsidRDefault="00420A3A">
          <w:pPr>
            <w:pStyle w:val="6CF81839C75A45058E6098DB0CA2B3C9"/>
          </w:pPr>
          <w:r w:rsidRPr="00F70727">
            <w:t>Cataldo Capon</w:t>
          </w:r>
          <w:r w:rsidRPr="00F70727">
            <w:br/>
            <w:t>234 5th Ave.</w:t>
          </w:r>
          <w:r w:rsidRPr="00F70727">
            <w:br/>
            <w:t>Madison, WI 12345</w:t>
          </w:r>
        </w:p>
      </w:docPartBody>
    </w:docPart>
    <w:docPart>
      <w:docPartPr>
        <w:name w:val="927B9FF82E364A44B74D2DB5D5BED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5409-98FF-429E-9BFD-36DB998C8726}"/>
      </w:docPartPr>
      <w:docPartBody>
        <w:p w:rsidR="00ED3325" w:rsidRDefault="00420A3A">
          <w:pPr>
            <w:pStyle w:val="927B9FF82E364A44B74D2DB5D5BEDAD7"/>
          </w:pPr>
          <w:r w:rsidRPr="00F70727">
            <w:t>Same as recipient</w:t>
          </w:r>
        </w:p>
      </w:docPartBody>
    </w:docPart>
    <w:docPart>
      <w:docPartPr>
        <w:name w:val="DB55BB6BF48B4645B67B0E5C51E39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CB38C-3D4D-451B-97FE-38B5E22D4C29}"/>
      </w:docPartPr>
      <w:docPartBody>
        <w:p w:rsidR="00ED3325" w:rsidRDefault="00420A3A">
          <w:pPr>
            <w:pStyle w:val="DB55BB6BF48B4645B67B0E5C51E3994F"/>
          </w:pPr>
          <w:r w:rsidRPr="00F70727">
            <w:t>Express overnight delivery</w:t>
          </w:r>
        </w:p>
      </w:docPartBody>
    </w:docPart>
    <w:docPart>
      <w:docPartPr>
        <w:name w:val="6B03CC4524A9410CADE797D5A5046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F1A-9F15-4909-9320-677656861B2A}"/>
      </w:docPartPr>
      <w:docPartBody>
        <w:p w:rsidR="00ED3325" w:rsidRDefault="00420A3A">
          <w:pPr>
            <w:pStyle w:val="6B03CC4524A9410CADE797D5A50460AC"/>
          </w:pPr>
          <w:r w:rsidRPr="00F70727">
            <w:t>Quantity</w:t>
          </w:r>
        </w:p>
      </w:docPartBody>
    </w:docPart>
    <w:docPart>
      <w:docPartPr>
        <w:name w:val="64AF5F9D8F7143FD84B604532C1FD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74729-965C-4D16-94E9-E2902CCFFDAD}"/>
      </w:docPartPr>
      <w:docPartBody>
        <w:p w:rsidR="00ED3325" w:rsidRDefault="00420A3A">
          <w:pPr>
            <w:pStyle w:val="64AF5F9D8F7143FD84B604532C1FDFEB"/>
          </w:pPr>
          <w:r w:rsidRPr="00F70727">
            <w:t>Description</w:t>
          </w:r>
        </w:p>
      </w:docPartBody>
    </w:docPart>
    <w:docPart>
      <w:docPartPr>
        <w:name w:val="74AF1D74D917464E822F609782163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35F20-2600-4B4B-8D83-D59B1565BDCF}"/>
      </w:docPartPr>
      <w:docPartBody>
        <w:p w:rsidR="00ED3325" w:rsidRDefault="00420A3A">
          <w:pPr>
            <w:pStyle w:val="74AF1D74D917464E822F6097821634E4"/>
          </w:pPr>
          <w:r w:rsidRPr="00F70727">
            <w:t>Unit Price</w:t>
          </w:r>
        </w:p>
      </w:docPartBody>
    </w:docPart>
    <w:docPart>
      <w:docPartPr>
        <w:name w:val="0842B1B6EF5D4A2B9F150F6233924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CE34-1FC5-4803-B44B-61F3CA6C069D}"/>
      </w:docPartPr>
      <w:docPartBody>
        <w:p w:rsidR="00ED3325" w:rsidRDefault="00420A3A">
          <w:pPr>
            <w:pStyle w:val="0842B1B6EF5D4A2B9F150F6233924EAB"/>
          </w:pPr>
          <w:r w:rsidRPr="00F70727">
            <w:t>Total</w:t>
          </w:r>
        </w:p>
      </w:docPartBody>
    </w:docPart>
    <w:docPart>
      <w:docPartPr>
        <w:name w:val="9F21D210176A4F1B94361585BD5D7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72161-EDC3-440F-BF6E-D2D7B20BCF56}"/>
      </w:docPartPr>
      <w:docPartBody>
        <w:p w:rsidR="00ED3325" w:rsidRDefault="00420A3A">
          <w:pPr>
            <w:pStyle w:val="9F21D210176A4F1B94361585BD5D71E0"/>
          </w:pPr>
          <w:r w:rsidRPr="00F70727">
            <w:t>12</w:t>
          </w:r>
        </w:p>
      </w:docPartBody>
    </w:docPart>
    <w:docPart>
      <w:docPartPr>
        <w:name w:val="D03D3653061B462C83C8CDDC73C8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BC81-E109-4BA2-BC6E-AE5C64BD4F1E}"/>
      </w:docPartPr>
      <w:docPartBody>
        <w:p w:rsidR="00ED3325" w:rsidRDefault="00420A3A">
          <w:pPr>
            <w:pStyle w:val="D03D3653061B462C83C8CDDC73C8C184"/>
          </w:pPr>
          <w:r w:rsidRPr="00F70727">
            <w:t>Confidential file boxes</w:t>
          </w:r>
        </w:p>
      </w:docPartBody>
    </w:docPart>
    <w:docPart>
      <w:docPartPr>
        <w:name w:val="2AC801F0F4D743C783AC6F016BAA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EA79-032D-4EF8-84A3-5E6C68487601}"/>
      </w:docPartPr>
      <w:docPartBody>
        <w:p w:rsidR="00ED3325" w:rsidRDefault="00420A3A">
          <w:pPr>
            <w:pStyle w:val="2AC801F0F4D743C783AC6F016BAA58B4"/>
          </w:pPr>
          <w:r w:rsidRPr="00F70727">
            <w:t>75.00</w:t>
          </w:r>
        </w:p>
      </w:docPartBody>
    </w:docPart>
    <w:docPart>
      <w:docPartPr>
        <w:name w:val="3E16915BD26D4C0B81DD734F8BAAB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B56D0-C47B-48EE-8F2F-9A1D3BAB4E0D}"/>
      </w:docPartPr>
      <w:docPartBody>
        <w:p w:rsidR="00ED3325" w:rsidRDefault="00420A3A">
          <w:pPr>
            <w:pStyle w:val="3E16915BD26D4C0B81DD734F8BAABDBA"/>
          </w:pPr>
          <w:r w:rsidRPr="00F70727">
            <w:t>900.00</w:t>
          </w:r>
        </w:p>
      </w:docPartBody>
    </w:docPart>
    <w:docPart>
      <w:docPartPr>
        <w:name w:val="81FE1D828E2244318F4AAB4ED7917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7D2A8-EE42-4CC5-A9BD-1EF4B84CA075}"/>
      </w:docPartPr>
      <w:docPartBody>
        <w:p w:rsidR="00ED3325" w:rsidRDefault="00420A3A">
          <w:pPr>
            <w:pStyle w:val="81FE1D828E2244318F4AAB4ED79173A3"/>
          </w:pPr>
          <w:r w:rsidRPr="00F70727">
            <w:t>Subtotal</w:t>
          </w:r>
        </w:p>
      </w:docPartBody>
    </w:docPart>
    <w:docPart>
      <w:docPartPr>
        <w:name w:val="7971E1F72DD9470A86AF138D65DB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3EC23-CF8B-4417-901F-FD655A2783CD}"/>
      </w:docPartPr>
      <w:docPartBody>
        <w:p w:rsidR="00ED3325" w:rsidRDefault="00420A3A">
          <w:pPr>
            <w:pStyle w:val="7971E1F72DD9470A86AF138D65DBABC9"/>
          </w:pPr>
          <w:r w:rsidRPr="00F70727">
            <w:t>900.00</w:t>
          </w:r>
        </w:p>
      </w:docPartBody>
    </w:docPart>
    <w:docPart>
      <w:docPartPr>
        <w:name w:val="EAB149B142BF4AEE9B126A839F75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1C16A-5A59-4603-8090-AA7A0BCCC09E}"/>
      </w:docPartPr>
      <w:docPartBody>
        <w:p w:rsidR="00ED3325" w:rsidRDefault="00420A3A">
          <w:pPr>
            <w:pStyle w:val="EAB149B142BF4AEE9B126A839F75B32E"/>
          </w:pPr>
          <w:r w:rsidRPr="00F70727">
            <w:t>Total Due By</w:t>
          </w:r>
        </w:p>
      </w:docPartBody>
    </w:docPart>
    <w:docPart>
      <w:docPartPr>
        <w:name w:val="EE9200E12A78429E82D1174495431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CB26-FC9E-4BE8-A415-95CFB529DB7F}"/>
      </w:docPartPr>
      <w:docPartBody>
        <w:p w:rsidR="00ED3325" w:rsidRDefault="00420A3A">
          <w:pPr>
            <w:pStyle w:val="EE9200E12A78429E82D1174495431061"/>
          </w:pPr>
          <w:r w:rsidRPr="00F70727">
            <w:t>Date</w:t>
          </w:r>
        </w:p>
      </w:docPartBody>
    </w:docPart>
    <w:docPart>
      <w:docPartPr>
        <w:name w:val="3CA061031020495F825F49F62BE0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5D6B7-8C0E-441E-B53D-98C15C722D58}"/>
      </w:docPartPr>
      <w:docPartBody>
        <w:p w:rsidR="00ED3325" w:rsidRDefault="00420A3A">
          <w:pPr>
            <w:pStyle w:val="3CA061031020495F825F49F62BE0CF19"/>
          </w:pPr>
          <w:r w:rsidRPr="00F70727">
            <w:t>12/30/22</w:t>
          </w:r>
        </w:p>
      </w:docPartBody>
    </w:docPart>
    <w:docPart>
      <w:docPartPr>
        <w:name w:val="84E8723979504D44A94164E02FB8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CDB22-8DA6-49BB-B5FD-9D2CC01D27D0}"/>
      </w:docPartPr>
      <w:docPartBody>
        <w:p w:rsidR="00ED3325" w:rsidRDefault="00420A3A">
          <w:pPr>
            <w:pStyle w:val="84E8723979504D44A94164E02FB82024"/>
          </w:pPr>
          <w:r w:rsidRPr="00F70727">
            <w:t>969.99</w:t>
          </w:r>
        </w:p>
      </w:docPartBody>
    </w:docPart>
    <w:docPart>
      <w:docPartPr>
        <w:name w:val="612810DFC54B4F7890EF5DA84D367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CE069-BBD5-4D2E-A897-534CC6812C23}"/>
      </w:docPartPr>
      <w:docPartBody>
        <w:p w:rsidR="00ED3325" w:rsidRDefault="00420A3A">
          <w:pPr>
            <w:pStyle w:val="612810DFC54B4F7890EF5DA84D367DE1"/>
          </w:pPr>
          <w:r w:rsidRPr="00F70727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5B"/>
    <w:rsid w:val="002D4BFC"/>
    <w:rsid w:val="0031131B"/>
    <w:rsid w:val="00420A3A"/>
    <w:rsid w:val="00530F5B"/>
    <w:rsid w:val="009A2425"/>
    <w:rsid w:val="00C5047D"/>
    <w:rsid w:val="00D0276E"/>
    <w:rsid w:val="00ED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C7E9EA0DBA4840A5BD6623E762AA07">
    <w:name w:val="90C7E9EA0DBA4840A5BD6623E762AA07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A14BF8D042B04AA0B266383B940FABD7">
    <w:name w:val="A14BF8D042B04AA0B266383B940FABD7"/>
  </w:style>
  <w:style w:type="paragraph" w:customStyle="1" w:styleId="994C62F2937D438C902D54F42C5128FF">
    <w:name w:val="994C62F2937D438C902D54F42C5128FF"/>
  </w:style>
  <w:style w:type="paragraph" w:customStyle="1" w:styleId="BB53C1BF4ED44CB0A819AC3E474B3F09">
    <w:name w:val="BB53C1BF4ED44CB0A819AC3E474B3F09"/>
  </w:style>
  <w:style w:type="paragraph" w:customStyle="1" w:styleId="C7C7BE591CC54C0AAAFB99A299306DC6">
    <w:name w:val="C7C7BE591CC54C0AAAFB99A299306DC6"/>
  </w:style>
  <w:style w:type="paragraph" w:customStyle="1" w:styleId="15670FE9367D46E5BB3083E13AAEE757">
    <w:name w:val="15670FE9367D46E5BB3083E13AAEE75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0A78271C58497BA61E3460A30B89AC">
    <w:name w:val="D80A78271C58497BA61E3460A30B89AC"/>
  </w:style>
  <w:style w:type="paragraph" w:customStyle="1" w:styleId="05CD54D94B6949B1B0A164C0AB37D951">
    <w:name w:val="05CD54D94B6949B1B0A164C0AB37D951"/>
  </w:style>
  <w:style w:type="paragraph" w:customStyle="1" w:styleId="6CF81839C75A45058E6098DB0CA2B3C9">
    <w:name w:val="6CF81839C75A45058E6098DB0CA2B3C9"/>
  </w:style>
  <w:style w:type="paragraph" w:customStyle="1" w:styleId="927B9FF82E364A44B74D2DB5D5BEDAD7">
    <w:name w:val="927B9FF82E364A44B74D2DB5D5BEDAD7"/>
  </w:style>
  <w:style w:type="paragraph" w:customStyle="1" w:styleId="DB55BB6BF48B4645B67B0E5C51E3994F">
    <w:name w:val="DB55BB6BF48B4645B67B0E5C51E3994F"/>
  </w:style>
  <w:style w:type="paragraph" w:customStyle="1" w:styleId="6B03CC4524A9410CADE797D5A50460AC">
    <w:name w:val="6B03CC4524A9410CADE797D5A50460AC"/>
  </w:style>
  <w:style w:type="paragraph" w:customStyle="1" w:styleId="64AF5F9D8F7143FD84B604532C1FDFEB">
    <w:name w:val="64AF5F9D8F7143FD84B604532C1FDFEB"/>
  </w:style>
  <w:style w:type="paragraph" w:customStyle="1" w:styleId="74AF1D74D917464E822F6097821634E4">
    <w:name w:val="74AF1D74D917464E822F6097821634E4"/>
  </w:style>
  <w:style w:type="paragraph" w:customStyle="1" w:styleId="0842B1B6EF5D4A2B9F150F6233924EAB">
    <w:name w:val="0842B1B6EF5D4A2B9F150F6233924EAB"/>
  </w:style>
  <w:style w:type="paragraph" w:customStyle="1" w:styleId="9F21D210176A4F1B94361585BD5D71E0">
    <w:name w:val="9F21D210176A4F1B94361585BD5D71E0"/>
  </w:style>
  <w:style w:type="paragraph" w:customStyle="1" w:styleId="D03D3653061B462C83C8CDDC73C8C184">
    <w:name w:val="D03D3653061B462C83C8CDDC73C8C184"/>
  </w:style>
  <w:style w:type="paragraph" w:customStyle="1" w:styleId="2AC801F0F4D743C783AC6F016BAA58B4">
    <w:name w:val="2AC801F0F4D743C783AC6F016BAA58B4"/>
  </w:style>
  <w:style w:type="paragraph" w:customStyle="1" w:styleId="3E16915BD26D4C0B81DD734F8BAABDBA">
    <w:name w:val="3E16915BD26D4C0B81DD734F8BAABDBA"/>
  </w:style>
  <w:style w:type="paragraph" w:customStyle="1" w:styleId="81FE1D828E2244318F4AAB4ED79173A3">
    <w:name w:val="81FE1D828E2244318F4AAB4ED79173A3"/>
  </w:style>
  <w:style w:type="paragraph" w:customStyle="1" w:styleId="7971E1F72DD9470A86AF138D65DBABC9">
    <w:name w:val="7971E1F72DD9470A86AF138D65DBABC9"/>
  </w:style>
  <w:style w:type="paragraph" w:customStyle="1" w:styleId="EAB149B142BF4AEE9B126A839F75B32E">
    <w:name w:val="EAB149B142BF4AEE9B126A839F75B32E"/>
  </w:style>
  <w:style w:type="paragraph" w:customStyle="1" w:styleId="EE9200E12A78429E82D1174495431061">
    <w:name w:val="EE9200E12A78429E82D1174495431061"/>
  </w:style>
  <w:style w:type="paragraph" w:customStyle="1" w:styleId="3CA061031020495F825F49F62BE0CF19">
    <w:name w:val="3CA061031020495F825F49F62BE0CF19"/>
  </w:style>
  <w:style w:type="paragraph" w:customStyle="1" w:styleId="84E8723979504D44A94164E02FB82024">
    <w:name w:val="84E8723979504D44A94164E02FB82024"/>
  </w:style>
  <w:style w:type="paragraph" w:customStyle="1" w:styleId="612810DFC54B4F7890EF5DA84D367DE1">
    <w:name w:val="612810DFC54B4F7890EF5DA84D367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A055B-124F-4204-B856-3D103010B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065931-08E2-45D4-8A61-09C3CA90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8F492-D720-4273-9AE5-2F99E4822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4DF7579-4E9B-4201-86CC-F143CB25BE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{9F2D33C3-823B-4321-AE28-38C1034951B3}tf02790944_win32.dotx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2024-04-04T20:44:00Z</dcterms:created>
  <dcterms:modified xsi:type="dcterms:W3CDTF">2024-06-03T13:50:00Z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